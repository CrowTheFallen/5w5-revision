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7B0A844D" w:rsidR="00D26CE9" w:rsidRPr="00CE7B86" w:rsidRDefault="00195EDD" w:rsidP="00497FB0">
      <w:pPr>
        <w:pStyle w:val="Titre"/>
        <w:rPr>
          <w:rFonts w:asciiTheme="minorHAnsi" w:hAnsiTheme="minorHAnsi"/>
        </w:rPr>
      </w:pPr>
      <w:r w:rsidRPr="00CE7B86">
        <w:rPr>
          <w:rFonts w:asciiTheme="minorHAnsi" w:hAnsiTheme="minorHAnsi"/>
        </w:rPr>
        <w:t>Laboratoire</w:t>
      </w:r>
      <w:r w:rsidR="00497FB0" w:rsidRPr="00CE7B86">
        <w:rPr>
          <w:rFonts w:asciiTheme="minorHAnsi" w:hAnsiTheme="minorHAnsi"/>
        </w:rPr>
        <w:t xml:space="preserve">: </w:t>
      </w:r>
      <w:r w:rsidR="00A1256C" w:rsidRPr="00CE7B86">
        <w:rPr>
          <w:rFonts w:asciiTheme="minorHAnsi" w:hAnsiTheme="minorHAnsi"/>
        </w:rPr>
        <w:t xml:space="preserve">semaine </w:t>
      </w:r>
      <w:r w:rsidR="00347935" w:rsidRPr="00CE7B86">
        <w:rPr>
          <w:rFonts w:asciiTheme="minorHAnsi" w:hAnsiTheme="minorHAnsi"/>
        </w:rPr>
        <w:t>3</w:t>
      </w:r>
    </w:p>
    <w:p w14:paraId="7F1714C1" w14:textId="77777777" w:rsidR="00497FB0" w:rsidRPr="00CE7B86" w:rsidRDefault="00497FB0" w:rsidP="00497FB0">
      <w:pPr>
        <w:pStyle w:val="Titre1"/>
      </w:pPr>
      <w:r w:rsidRPr="00CE7B86">
        <w:t>Objectif(s)</w:t>
      </w:r>
    </w:p>
    <w:p w14:paraId="5C70BFDB" w14:textId="78289A11" w:rsidR="00C71164" w:rsidRPr="00CE7B86" w:rsidRDefault="00A1256C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 w:rsidRPr="00CE7B86">
        <w:rPr>
          <w:rFonts w:eastAsia="Times New Roman" w:cs="Calibri"/>
          <w:sz w:val="22"/>
          <w:szCs w:val="22"/>
        </w:rPr>
        <w:t>Révision :</w:t>
      </w:r>
    </w:p>
    <w:p w14:paraId="0C91F577" w14:textId="6D6207B5" w:rsidR="006D2C0E" w:rsidRPr="00CE7B86" w:rsidRDefault="00991EB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 w:rsidRPr="00CE7B86">
        <w:rPr>
          <w:rFonts w:eastAsia="Times New Roman" w:cs="Calibri"/>
          <w:sz w:val="22"/>
          <w:szCs w:val="22"/>
        </w:rPr>
        <w:t xml:space="preserve">Développer </w:t>
      </w:r>
      <w:r w:rsidR="002460C2" w:rsidRPr="00CE7B86">
        <w:rPr>
          <w:rFonts w:eastAsia="Times New Roman" w:cs="Calibri"/>
          <w:sz w:val="22"/>
          <w:szCs w:val="22"/>
        </w:rPr>
        <w:t>les fonctionnalités utilisant les repository Patterns</w:t>
      </w:r>
      <w:r w:rsidR="00A31448" w:rsidRPr="00CE7B86">
        <w:rPr>
          <w:rFonts w:eastAsia="Times New Roman" w:cs="Calibri"/>
          <w:sz w:val="22"/>
          <w:szCs w:val="22"/>
        </w:rPr>
        <w:t xml:space="preserve"> et les annotations requises</w:t>
      </w:r>
    </w:p>
    <w:p w14:paraId="3BD6E8A0" w14:textId="1E997E96" w:rsidR="00870E95" w:rsidRPr="00CE7B86" w:rsidRDefault="005A5FB5" w:rsidP="00A31448">
      <w:pPr>
        <w:numPr>
          <w:ilvl w:val="1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 w:rsidRPr="00CE7B86">
        <w:rPr>
          <w:rFonts w:eastAsia="Times New Roman" w:cs="Calibri"/>
          <w:sz w:val="22"/>
          <w:szCs w:val="22"/>
        </w:rPr>
        <w:t>Ajouter les index</w:t>
      </w:r>
      <w:r w:rsidR="00BF248C" w:rsidRPr="00CE7B86">
        <w:rPr>
          <w:rFonts w:eastAsia="Times New Roman" w:cs="Calibri"/>
          <w:sz w:val="22"/>
          <w:szCs w:val="22"/>
        </w:rPr>
        <w:t xml:space="preserve"> </w:t>
      </w:r>
      <w:r w:rsidR="006A69C2" w:rsidRPr="00CE7B86">
        <w:rPr>
          <w:rFonts w:eastAsia="Times New Roman" w:cs="Calibri"/>
          <w:sz w:val="22"/>
          <w:szCs w:val="22"/>
        </w:rPr>
        <w:t>utiles afin d’améliorer la performance</w:t>
      </w:r>
    </w:p>
    <w:p w14:paraId="037A3F93" w14:textId="1E7D1CE1" w:rsidR="00FF2E12" w:rsidRPr="00CE7B86" w:rsidRDefault="00FF2E12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 w:rsidRPr="00CE7B86">
        <w:rPr>
          <w:rFonts w:eastAsia="Times New Roman" w:cs="Calibri"/>
          <w:sz w:val="22"/>
          <w:szCs w:val="22"/>
        </w:rPr>
        <w:t>Travailler en collaboration</w:t>
      </w:r>
    </w:p>
    <w:p w14:paraId="6F4EB858" w14:textId="78B90043" w:rsidR="006A69C2" w:rsidRPr="00CE7B86" w:rsidRDefault="003757B3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 w:rsidRPr="00CE7B86">
        <w:rPr>
          <w:rFonts w:eastAsia="Times New Roman" w:cs="Calibri"/>
          <w:sz w:val="22"/>
          <w:szCs w:val="22"/>
        </w:rPr>
        <w:t>Fusionner (</w:t>
      </w:r>
      <w:r w:rsidRPr="00CE7B86">
        <w:rPr>
          <w:rFonts w:eastAsia="Times New Roman" w:cs="Calibri"/>
          <w:i/>
          <w:iCs/>
          <w:sz w:val="22"/>
          <w:szCs w:val="22"/>
        </w:rPr>
        <w:t>merge</w:t>
      </w:r>
      <w:r w:rsidRPr="00CE7B86">
        <w:rPr>
          <w:rFonts w:eastAsia="Times New Roman" w:cs="Calibri"/>
          <w:sz w:val="22"/>
          <w:szCs w:val="22"/>
        </w:rPr>
        <w:t>) deux branches</w:t>
      </w:r>
    </w:p>
    <w:p w14:paraId="3F420A70" w14:textId="48CD4ACD" w:rsidR="00497FB0" w:rsidRPr="00CE7B86" w:rsidRDefault="00497FB0" w:rsidP="00497FB0"/>
    <w:p w14:paraId="06BB78BC" w14:textId="317A1DD7" w:rsidR="008E0256" w:rsidRPr="00CE7B86" w:rsidRDefault="000A3CD6" w:rsidP="00497FB0">
      <w:r w:rsidRPr="00CE7B86">
        <w:t>Le projet de départ contie</w:t>
      </w:r>
      <w:r w:rsidR="003C4895" w:rsidRPr="00CE7B86">
        <w:t>nt déjà le</w:t>
      </w:r>
      <w:r w:rsidR="001817CA" w:rsidRPr="00CE7B86">
        <w:t xml:space="preserve"> résultat du laboratoire 2 : le modèle de données, </w:t>
      </w:r>
      <w:r w:rsidR="00E70EB5" w:rsidRPr="00CE7B86">
        <w:t xml:space="preserve">les repositories </w:t>
      </w:r>
      <w:r w:rsidR="00CE7B86">
        <w:t>ainsi que</w:t>
      </w:r>
      <w:r w:rsidR="00E70EB5" w:rsidRPr="00CE7B86">
        <w:t xml:space="preserve"> les </w:t>
      </w:r>
      <w:proofErr w:type="spellStart"/>
      <w:r w:rsidR="00E70EB5" w:rsidRPr="00CE7B86">
        <w:t>controllers</w:t>
      </w:r>
      <w:proofErr w:type="spellEnd"/>
      <w:r w:rsidR="00E70EB5" w:rsidRPr="00CE7B86">
        <w:t xml:space="preserve"> et </w:t>
      </w:r>
      <w:proofErr w:type="spellStart"/>
      <w:r w:rsidR="00E70EB5" w:rsidRPr="00CE7B86">
        <w:t>views</w:t>
      </w:r>
      <w:proofErr w:type="spellEnd"/>
      <w:r w:rsidR="00E70EB5" w:rsidRPr="00CE7B86">
        <w:t xml:space="preserve"> pour les fonctionnalités Country et Destination.</w:t>
      </w:r>
      <w:r w:rsidR="006F73D9" w:rsidRPr="00CE7B86">
        <w:t xml:space="preserve"> </w:t>
      </w:r>
      <w:r w:rsidR="008A45A4" w:rsidRPr="00CE7B86">
        <w:t xml:space="preserve">Vous devez compléter certaines les fonctionnalités commencées </w:t>
      </w:r>
      <w:r w:rsidR="009D47BA" w:rsidRPr="00CE7B86">
        <w:t>dans le laboratoire précédent et en créer de nouvelles.</w:t>
      </w:r>
    </w:p>
    <w:p w14:paraId="6E2064D1" w14:textId="567C5602" w:rsidR="008E0256" w:rsidRPr="00CE7B86" w:rsidRDefault="00B009A5" w:rsidP="00497FB0">
      <w:r w:rsidRPr="00CE7B86">
        <w:t xml:space="preserve">En équipe de 2 (ou 3), vous devez vous répartir </w:t>
      </w:r>
      <w:r w:rsidR="00C71FED" w:rsidRPr="00CE7B86">
        <w:t xml:space="preserve">les éléments à développer </w:t>
      </w:r>
      <w:r w:rsidR="00BB1429" w:rsidRPr="00CE7B86">
        <w:t>et mettre votre travail en commun.</w:t>
      </w:r>
      <w:r w:rsidR="00CE7B86">
        <w:t xml:space="preserve"> S</w:t>
      </w:r>
      <w:r w:rsidR="00CE7B86" w:rsidRPr="00CE7B86">
        <w:t>oyez équitable dans votre répa</w:t>
      </w:r>
      <w:r w:rsidR="00CE7B86">
        <w:t>r</w:t>
      </w:r>
      <w:r w:rsidR="00CE7B86" w:rsidRPr="00CE7B86">
        <w:t>tition</w:t>
      </w:r>
      <w:r w:rsidR="00CE7B86">
        <w:t xml:space="preserve"> !</w:t>
      </w:r>
    </w:p>
    <w:p w14:paraId="4F9F950D" w14:textId="0C220998" w:rsidR="000E7516" w:rsidRPr="00CE7B86" w:rsidRDefault="000223F6" w:rsidP="000E7516">
      <w:pPr>
        <w:pStyle w:val="Titre1"/>
      </w:pPr>
      <w:r w:rsidRPr="00CE7B86">
        <w:t xml:space="preserve">Créer </w:t>
      </w:r>
      <w:r w:rsidR="00DB0350" w:rsidRPr="00CE7B86">
        <w:t>le repo</w:t>
      </w:r>
      <w:r w:rsidR="00F46B6A" w:rsidRPr="00CE7B86">
        <w:t xml:space="preserve"> pour </w:t>
      </w:r>
      <w:r w:rsidR="00672308" w:rsidRPr="00CE7B86">
        <w:t>le laboratoire collaboratif</w:t>
      </w:r>
    </w:p>
    <w:p w14:paraId="2E9DFB31" w14:textId="09DC1CF5" w:rsidR="00FA48D9" w:rsidRPr="00CE7B86" w:rsidRDefault="00FE7CBE" w:rsidP="00FA48D9">
      <w:pPr>
        <w:rPr>
          <w:b/>
          <w:bCs/>
          <w:color w:val="FF0000"/>
          <w:sz w:val="22"/>
          <w:szCs w:val="22"/>
        </w:rPr>
      </w:pPr>
      <w:r w:rsidRPr="00CE7B86">
        <w:rPr>
          <w:b/>
          <w:bCs/>
          <w:color w:val="FF0000"/>
          <w:sz w:val="22"/>
          <w:szCs w:val="22"/>
        </w:rPr>
        <w:t xml:space="preserve">UN </w:t>
      </w:r>
      <w:proofErr w:type="gramStart"/>
      <w:r w:rsidRPr="00CE7B86">
        <w:rPr>
          <w:b/>
          <w:bCs/>
          <w:color w:val="FF0000"/>
          <w:sz w:val="22"/>
          <w:szCs w:val="22"/>
        </w:rPr>
        <w:t>des membre</w:t>
      </w:r>
      <w:proofErr w:type="gramEnd"/>
      <w:r w:rsidRPr="00CE7B86">
        <w:rPr>
          <w:b/>
          <w:bCs/>
          <w:color w:val="FF0000"/>
          <w:sz w:val="22"/>
          <w:szCs w:val="22"/>
        </w:rPr>
        <w:t xml:space="preserve"> de l’équipe </w:t>
      </w:r>
      <w:r w:rsidR="00CE7B86">
        <w:rPr>
          <w:b/>
          <w:bCs/>
          <w:color w:val="FF0000"/>
          <w:sz w:val="22"/>
          <w:szCs w:val="22"/>
        </w:rPr>
        <w:t xml:space="preserve">doit faire les opérations suivantes </w:t>
      </w:r>
      <w:r w:rsidRPr="00CE7B86">
        <w:rPr>
          <w:b/>
          <w:bCs/>
          <w:color w:val="FF0000"/>
          <w:sz w:val="22"/>
          <w:szCs w:val="22"/>
        </w:rPr>
        <w:t>:</w:t>
      </w:r>
    </w:p>
    <w:p w14:paraId="5426AC79" w14:textId="3CDDED77" w:rsidR="00BE369A" w:rsidRPr="00CE7B86" w:rsidRDefault="00BE369A" w:rsidP="00BE369A">
      <w:pPr>
        <w:pStyle w:val="Titre2"/>
      </w:pPr>
      <w:r w:rsidRPr="00CE7B86">
        <w:t>Créer le repository</w:t>
      </w:r>
    </w:p>
    <w:p w14:paraId="18574235" w14:textId="5E863D6F" w:rsidR="00FE7CBE" w:rsidRPr="00CE7B86" w:rsidRDefault="00CF703A" w:rsidP="00FE7CBE">
      <w:pPr>
        <w:pStyle w:val="Paragraphedeliste"/>
        <w:numPr>
          <w:ilvl w:val="0"/>
          <w:numId w:val="30"/>
        </w:numPr>
      </w:pPr>
      <w:r w:rsidRPr="00CE7B86">
        <w:t>Créez un repository</w:t>
      </w:r>
      <w:r w:rsidR="00E86EC0" w:rsidRPr="00CE7B86">
        <w:t xml:space="preserve"> PRIVÉ</w:t>
      </w:r>
      <w:r w:rsidRPr="00CE7B86">
        <w:t xml:space="preserve"> sur GitHub</w:t>
      </w:r>
      <w:r w:rsidR="00FC5D6F" w:rsidRPr="00CE7B86">
        <w:t xml:space="preserve"> (README et GITIGNORE)</w:t>
      </w:r>
    </w:p>
    <w:p w14:paraId="159DDF4B" w14:textId="1472C778" w:rsidR="00CF703A" w:rsidRPr="00CE7B86" w:rsidRDefault="00CF703A" w:rsidP="00FE7CBE">
      <w:pPr>
        <w:pStyle w:val="Paragraphedeliste"/>
        <w:numPr>
          <w:ilvl w:val="0"/>
          <w:numId w:val="30"/>
        </w:numPr>
      </w:pPr>
      <w:r w:rsidRPr="00CE7B86">
        <w:t>Ajoutez vos coéquipiers et vos enseignants comme collaborateurs</w:t>
      </w:r>
    </w:p>
    <w:p w14:paraId="125AF68D" w14:textId="3D029CEC" w:rsidR="00A46733" w:rsidRPr="00CE7B86" w:rsidRDefault="00A46733" w:rsidP="00FE7CBE">
      <w:pPr>
        <w:pStyle w:val="Paragraphedeliste"/>
        <w:numPr>
          <w:ilvl w:val="0"/>
          <w:numId w:val="30"/>
        </w:numPr>
      </w:pPr>
      <w:r w:rsidRPr="00CE7B86">
        <w:t xml:space="preserve">Clonez le repository sur </w:t>
      </w:r>
      <w:r w:rsidR="00A931A6" w:rsidRPr="00CE7B86">
        <w:t xml:space="preserve">votre ordinateur via </w:t>
      </w:r>
      <w:proofErr w:type="spellStart"/>
      <w:r w:rsidR="00A931A6" w:rsidRPr="00CE7B86">
        <w:t>GitKraken</w:t>
      </w:r>
      <w:proofErr w:type="spellEnd"/>
    </w:p>
    <w:p w14:paraId="0D32D307" w14:textId="7C178D8B" w:rsidR="00DB5D20" w:rsidRPr="00CE7B86" w:rsidRDefault="00DB5D20" w:rsidP="00DB5D20">
      <w:pPr>
        <w:pStyle w:val="Titre2"/>
      </w:pPr>
      <w:r w:rsidRPr="00CE7B86">
        <w:t>Télécharger les fichiers de départ du laboratoire</w:t>
      </w:r>
    </w:p>
    <w:p w14:paraId="71D679C0" w14:textId="38157BCE" w:rsidR="00DB5D20" w:rsidRPr="00CE7B86" w:rsidRDefault="00DB5D20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CE7B86">
        <w:t>Dans Git</w:t>
      </w:r>
      <w:r w:rsidR="00812EB0" w:rsidRPr="00CE7B86">
        <w:t xml:space="preserve">Hub, allez sur le </w:t>
      </w:r>
      <w:r w:rsidR="003F6E3B" w:rsidRPr="00CE7B86">
        <w:t xml:space="preserve">repo </w:t>
      </w:r>
      <w:r w:rsidRPr="00CE7B86">
        <w:t xml:space="preserve">GitHub </w:t>
      </w:r>
      <w:hyperlink r:id="rId10" w:history="1">
        <w:r w:rsidRPr="00CE7B86">
          <w:rPr>
            <w:rStyle w:val="Lienhypertexte"/>
            <w:rFonts w:cs="Calibri"/>
            <w:b/>
            <w:bCs/>
          </w:rPr>
          <w:t>A21_5W5_Labo</w:t>
        </w:r>
        <w:r w:rsidR="004F3061" w:rsidRPr="00CE7B86">
          <w:rPr>
            <w:rStyle w:val="Lienhypertexte"/>
            <w:rFonts w:cs="Calibri"/>
            <w:b/>
            <w:bCs/>
          </w:rPr>
          <w:t>ratoires</w:t>
        </w:r>
      </w:hyperlink>
    </w:p>
    <w:p w14:paraId="2B3B6C3F" w14:textId="6666E52C" w:rsidR="001F0606" w:rsidRPr="00CE7B86" w:rsidRDefault="00C908B8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CE7B86">
        <w:rPr>
          <w:rFonts w:cs="Calibri"/>
        </w:rPr>
        <w:t xml:space="preserve">Sélectionnez la branche </w:t>
      </w:r>
      <w:r w:rsidR="00BE369A" w:rsidRPr="00CE7B86">
        <w:t>S03_</w:t>
      </w:r>
      <w:r w:rsidR="00A46733" w:rsidRPr="00CE7B86">
        <w:t>Fluent_API</w:t>
      </w:r>
    </w:p>
    <w:p w14:paraId="45207BCC" w14:textId="53F61E54" w:rsidR="006F0627" w:rsidRPr="00CE7B86" w:rsidRDefault="006F0627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CE7B86">
        <w:t>Téléchargez</w:t>
      </w:r>
      <w:r w:rsidR="00447C97" w:rsidRPr="00CE7B86">
        <w:t xml:space="preserve"> et décompressez (</w:t>
      </w:r>
      <w:proofErr w:type="spellStart"/>
      <w:r w:rsidR="00447C97" w:rsidRPr="00CE7B86">
        <w:rPr>
          <w:i/>
          <w:iCs/>
        </w:rPr>
        <w:t>dézipez</w:t>
      </w:r>
      <w:proofErr w:type="spellEnd"/>
      <w:r w:rsidR="00447C97" w:rsidRPr="00CE7B86">
        <w:t>)</w:t>
      </w:r>
      <w:r w:rsidRPr="00CE7B86">
        <w:t xml:space="preserve"> les fichiers de départ</w:t>
      </w:r>
      <w:r w:rsidR="00A931A6" w:rsidRPr="00CE7B86">
        <w:t xml:space="preserve"> dans votre repository </w:t>
      </w:r>
      <w:r w:rsidR="00A662B4" w:rsidRPr="00CE7B86">
        <w:t>« </w:t>
      </w:r>
      <w:r w:rsidR="00A931A6" w:rsidRPr="00CE7B86">
        <w:rPr>
          <w:i/>
          <w:iCs/>
        </w:rPr>
        <w:t>cloné</w:t>
      </w:r>
      <w:r w:rsidR="00A662B4" w:rsidRPr="00CE7B86">
        <w:rPr>
          <w:i/>
          <w:iCs/>
        </w:rPr>
        <w:t> »</w:t>
      </w:r>
    </w:p>
    <w:p w14:paraId="23F66DCF" w14:textId="3E9C61F1" w:rsidR="00A662B4" w:rsidRPr="00CE7B86" w:rsidRDefault="00A662B4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CE7B86">
        <w:t>Comm</w:t>
      </w:r>
      <w:r w:rsidR="00683C10" w:rsidRPr="00CE7B86">
        <w:t>ent-Commit-Push la création initiale afin de permettre aux coéquipiers de récupérer le repo.</w:t>
      </w:r>
    </w:p>
    <w:p w14:paraId="0727EC7B" w14:textId="57C8A130" w:rsidR="0030497F" w:rsidRPr="00CE7B86" w:rsidRDefault="0030497F"/>
    <w:p w14:paraId="18BA970F" w14:textId="0D945C14" w:rsidR="006029C8" w:rsidRPr="00CE7B86" w:rsidRDefault="006029C8" w:rsidP="006029C8">
      <w:pPr>
        <w:pStyle w:val="Titre1"/>
      </w:pPr>
      <w:r w:rsidRPr="00CE7B86">
        <w:t>Développer</w:t>
      </w:r>
      <w:r w:rsidR="00BF41F0" w:rsidRPr="00CE7B86">
        <w:t xml:space="preserve"> l’appication</w:t>
      </w:r>
    </w:p>
    <w:p w14:paraId="5793973F" w14:textId="3C362B40" w:rsidR="00892A0E" w:rsidRDefault="00892A0E" w:rsidP="00E95958">
      <w:pPr>
        <w:pStyle w:val="Paragraphedeliste"/>
        <w:numPr>
          <w:ilvl w:val="0"/>
          <w:numId w:val="32"/>
        </w:numPr>
      </w:pPr>
      <w:r>
        <w:t>Complétez le diagramme de classes pour y inclure les nouvelles fonctionnalités (classes) que vous allez ensuite ajouter à l’application web.</w:t>
      </w:r>
    </w:p>
    <w:p w14:paraId="54E83873" w14:textId="08F8869E" w:rsidR="00B43887" w:rsidRPr="00CE7B86" w:rsidRDefault="00B43887" w:rsidP="00E95958">
      <w:pPr>
        <w:pStyle w:val="Paragraphedeliste"/>
        <w:numPr>
          <w:ilvl w:val="0"/>
          <w:numId w:val="32"/>
        </w:numPr>
      </w:pPr>
      <w:r w:rsidRPr="00CE7B86">
        <w:t>Ajoutez</w:t>
      </w:r>
      <w:r w:rsidR="00D14313" w:rsidRPr="00CE7B86">
        <w:t>/</w:t>
      </w:r>
      <w:r w:rsidR="00CA1A67" w:rsidRPr="00CE7B86">
        <w:t xml:space="preserve">modifiez </w:t>
      </w:r>
      <w:r w:rsidR="00E95958" w:rsidRPr="00CE7B86">
        <w:t>des fonctionnalités</w:t>
      </w:r>
      <w:r w:rsidR="00CE7B86">
        <w:t xml:space="preserve"> (voir à la page suivante)</w:t>
      </w:r>
      <w:r w:rsidR="00861AF9">
        <w:t xml:space="preserve"> en vous séparant le travail parmi les coéquipiers</w:t>
      </w:r>
    </w:p>
    <w:p w14:paraId="0464C1ED" w14:textId="717B7ECF" w:rsidR="00CA1A67" w:rsidRDefault="002855F3" w:rsidP="00E95958">
      <w:pPr>
        <w:pStyle w:val="Paragraphedeliste"/>
        <w:numPr>
          <w:ilvl w:val="0"/>
          <w:numId w:val="32"/>
        </w:numPr>
      </w:pPr>
      <w:r w:rsidRPr="00CE7B86">
        <w:t xml:space="preserve">Faites des </w:t>
      </w:r>
      <w:proofErr w:type="spellStart"/>
      <w:r w:rsidRPr="00CE7B86">
        <w:t>commits</w:t>
      </w:r>
      <w:proofErr w:type="spellEnd"/>
      <w:r w:rsidRPr="00CE7B86">
        <w:t xml:space="preserve"> fréquents avec des commentaires pertinents</w:t>
      </w:r>
    </w:p>
    <w:p w14:paraId="29BCCD47" w14:textId="6320BAD0" w:rsidR="00861AF9" w:rsidRPr="00CE7B86" w:rsidRDefault="00861AF9" w:rsidP="00E95958">
      <w:pPr>
        <w:pStyle w:val="Paragraphedeliste"/>
        <w:numPr>
          <w:ilvl w:val="0"/>
          <w:numId w:val="32"/>
        </w:numPr>
      </w:pPr>
      <w:r>
        <w:t>Lorsque vous avez terminé, vous devriez obtenir une version finale avec les ajouts et modifications de tous les coéquipiers dans votre repository git.</w:t>
      </w:r>
    </w:p>
    <w:p w14:paraId="4E9FC2EB" w14:textId="41511192" w:rsidR="007416EE" w:rsidRDefault="00D0421D" w:rsidP="00E95958">
      <w:pPr>
        <w:pStyle w:val="Paragraphedeliste"/>
        <w:numPr>
          <w:ilvl w:val="0"/>
          <w:numId w:val="32"/>
        </w:numPr>
      </w:pPr>
      <w:r w:rsidRPr="00CE7B86">
        <w:t>Parlez-vous!</w:t>
      </w:r>
    </w:p>
    <w:p w14:paraId="0D1C1A03" w14:textId="77777777" w:rsidR="00A66A6C" w:rsidRPr="00CE7B86" w:rsidRDefault="00A66A6C" w:rsidP="008F41FD">
      <w:pPr>
        <w:rPr>
          <w:rFonts w:eastAsiaTheme="majorEastAsia" w:cstheme="majorBidi"/>
          <w:color w:val="4472C4" w:themeColor="accent1"/>
          <w:spacing w:val="10"/>
          <w:sz w:val="52"/>
          <w:szCs w:val="52"/>
        </w:rPr>
      </w:pPr>
      <w:r w:rsidRPr="00CE7B86">
        <w:br w:type="page"/>
      </w:r>
    </w:p>
    <w:p w14:paraId="6D9EC93F" w14:textId="4176FEDC" w:rsidR="00891549" w:rsidRPr="00CE7B86" w:rsidRDefault="00433FE4" w:rsidP="00433FE4">
      <w:pPr>
        <w:pStyle w:val="Titre"/>
        <w:jc w:val="center"/>
        <w:rPr>
          <w:rFonts w:asciiTheme="minorHAnsi" w:hAnsiTheme="minorHAnsi"/>
        </w:rPr>
      </w:pPr>
      <w:r w:rsidRPr="00CE7B86">
        <w:rPr>
          <w:rFonts w:asciiTheme="minorHAnsi" w:hAnsiTheme="minorHAnsi"/>
        </w:rPr>
        <w:lastRenderedPageBreak/>
        <w:t>Projet Jungle</w:t>
      </w:r>
    </w:p>
    <w:p w14:paraId="00D6EB49" w14:textId="321B3867" w:rsidR="008D7230" w:rsidRPr="00CE7B86" w:rsidRDefault="008D7230" w:rsidP="008D7230">
      <w:pPr>
        <w:pStyle w:val="Titre1"/>
      </w:pPr>
      <w:r w:rsidRPr="00CE7B86">
        <w:t>Vue d’ensemble</w:t>
      </w:r>
    </w:p>
    <w:p w14:paraId="2E3BF719" w14:textId="77777777" w:rsidR="00CE7B86" w:rsidRDefault="001966B2" w:rsidP="00CE7B86">
      <w:pPr>
        <w:pStyle w:val="Paragraphedeliste"/>
        <w:spacing w:before="0" w:after="120" w:line="259" w:lineRule="auto"/>
        <w:ind w:left="0"/>
        <w:contextualSpacing w:val="0"/>
      </w:pPr>
      <w:r w:rsidRPr="00CE7B86">
        <w:t>L’application est pour une agence de voyage spécialisée dans les safaris.</w:t>
      </w:r>
    </w:p>
    <w:p w14:paraId="20ED36AC" w14:textId="77777777" w:rsidR="00CE7B86" w:rsidRDefault="00852B2F" w:rsidP="00CE7B86">
      <w:pPr>
        <w:pStyle w:val="Paragraphedeliste"/>
        <w:numPr>
          <w:ilvl w:val="0"/>
          <w:numId w:val="33"/>
        </w:numPr>
        <w:spacing w:before="0" w:after="120" w:line="259" w:lineRule="auto"/>
        <w:ind w:left="714" w:hanging="357"/>
        <w:contextualSpacing w:val="0"/>
      </w:pPr>
      <w:r w:rsidRPr="00CE7B86">
        <w:t>Les guides peuvent consulter leur</w:t>
      </w:r>
      <w:r w:rsidR="002C6365" w:rsidRPr="00CE7B86">
        <w:t>s</w:t>
      </w:r>
      <w:r w:rsidRPr="00CE7B86">
        <w:t xml:space="preserve"> affections</w:t>
      </w:r>
      <w:r w:rsidR="007646AA" w:rsidRPr="00CE7B86">
        <w:t xml:space="preserve"> et modifier leur profil</w:t>
      </w:r>
      <w:r w:rsidRPr="00CE7B86">
        <w:t>.</w:t>
      </w:r>
    </w:p>
    <w:p w14:paraId="41BE49DA" w14:textId="09FED760" w:rsidR="005C61BC" w:rsidRPr="00CE7B86" w:rsidRDefault="00FD7235" w:rsidP="00CE7B86">
      <w:pPr>
        <w:pStyle w:val="Paragraphedeliste"/>
        <w:numPr>
          <w:ilvl w:val="0"/>
          <w:numId w:val="33"/>
        </w:numPr>
        <w:spacing w:before="0" w:after="120" w:line="259" w:lineRule="auto"/>
        <w:ind w:left="714" w:hanging="357"/>
        <w:contextualSpacing w:val="0"/>
      </w:pPr>
      <w:r w:rsidRPr="00CE7B86">
        <w:t>Les clients peuvent comp</w:t>
      </w:r>
      <w:r w:rsidR="00CE7B86">
        <w:t>a</w:t>
      </w:r>
      <w:r w:rsidRPr="00CE7B86">
        <w:t>rer les forfaits voyages et choisir celui (ceux) aux</w:t>
      </w:r>
      <w:r w:rsidR="00D762E0" w:rsidRPr="00CE7B86">
        <w:t>quels ils souhaite</w:t>
      </w:r>
      <w:r w:rsidR="002C6365" w:rsidRPr="00CE7B86">
        <w:t>nt</w:t>
      </w:r>
      <w:r w:rsidR="00D762E0" w:rsidRPr="00CE7B86">
        <w:t xml:space="preserve"> s’inscrire</w:t>
      </w:r>
      <w:r w:rsidR="002C6365" w:rsidRPr="00CE7B86">
        <w:t>.</w:t>
      </w:r>
      <w:r w:rsidR="00D762E0" w:rsidRPr="00CE7B86">
        <w:t xml:space="preserve"> Un fois inscri</w:t>
      </w:r>
      <w:r w:rsidR="00CE7B86">
        <w:t>ts</w:t>
      </w:r>
      <w:r w:rsidR="00D762E0" w:rsidRPr="00CE7B86">
        <w:t>, ils peuvent choisir les options parmi celles offertes</w:t>
      </w:r>
      <w:r w:rsidR="00351DB1">
        <w:t xml:space="preserve"> pour leur voyage</w:t>
      </w:r>
      <w:r w:rsidR="00D762E0" w:rsidRPr="00CE7B86">
        <w:t>.</w:t>
      </w:r>
      <w:r w:rsidR="0071645F" w:rsidRPr="00CE7B86">
        <w:t xml:space="preserve"> Les clients peuvent </w:t>
      </w:r>
      <w:r w:rsidR="003A1B1B" w:rsidRPr="00CE7B86">
        <w:t xml:space="preserve">donner </w:t>
      </w:r>
      <w:r w:rsidR="00353326" w:rsidRPr="00CE7B86">
        <w:t xml:space="preserve">leurs avis </w:t>
      </w:r>
      <w:r w:rsidR="00C34BE2" w:rsidRPr="00CE7B86">
        <w:t>(</w:t>
      </w:r>
      <w:r w:rsidR="00CE7B86">
        <w:t>é</w:t>
      </w:r>
      <w:r w:rsidR="00C34BE2" w:rsidRPr="00CE7B86">
        <w:t>valuation)</w:t>
      </w:r>
      <w:r w:rsidR="00CE7B86">
        <w:t xml:space="preserve"> </w:t>
      </w:r>
      <w:r w:rsidR="00CE7B86" w:rsidRPr="00CE7B86">
        <w:t>sur les forfaits voyages</w:t>
      </w:r>
      <w:r w:rsidR="00CE7B86">
        <w:t>, composé d’</w:t>
      </w:r>
      <w:r w:rsidR="00353326" w:rsidRPr="00CE7B86">
        <w:t xml:space="preserve">une courte description et </w:t>
      </w:r>
      <w:r w:rsidR="00CE7B86">
        <w:t>d’</w:t>
      </w:r>
      <w:r w:rsidR="00A5548A" w:rsidRPr="00CE7B86">
        <w:t>une c</w:t>
      </w:r>
      <w:r w:rsidR="00CE7B86">
        <w:t>o</w:t>
      </w:r>
      <w:r w:rsidR="00A5548A" w:rsidRPr="00CE7B86">
        <w:t>te de 1 à 5.</w:t>
      </w:r>
    </w:p>
    <w:p w14:paraId="5FE9CBC4" w14:textId="46E90CDE" w:rsidR="000A341C" w:rsidRPr="00CE7B86" w:rsidRDefault="000A341C"/>
    <w:p w14:paraId="759F7BD5" w14:textId="255ECF22" w:rsidR="0051310C" w:rsidRPr="00CE7B86" w:rsidRDefault="00342F23" w:rsidP="00CE7B86">
      <w:pPr>
        <w:spacing w:before="200" w:after="100"/>
        <w:rPr>
          <w:b/>
          <w:bCs/>
          <w:color w:val="ED7D31" w:themeColor="accent2"/>
          <w:sz w:val="22"/>
          <w:szCs w:val="22"/>
        </w:rPr>
      </w:pPr>
      <w:r w:rsidRPr="00CE7B86">
        <w:rPr>
          <w:b/>
          <w:bCs/>
          <w:color w:val="ED7D31" w:themeColor="accent2"/>
          <w:sz w:val="22"/>
          <w:szCs w:val="22"/>
        </w:rPr>
        <w:t>Fonctionnalités commencées à compléter </w:t>
      </w:r>
      <w:r w:rsidR="00351DB1">
        <w:rPr>
          <w:b/>
          <w:bCs/>
          <w:color w:val="ED7D31" w:themeColor="accent2"/>
          <w:sz w:val="22"/>
          <w:szCs w:val="22"/>
        </w:rPr>
        <w:t xml:space="preserve">(vues et contrôleurs) </w:t>
      </w:r>
      <w:r w:rsidRPr="00CE7B86">
        <w:rPr>
          <w:b/>
          <w:bCs/>
          <w:color w:val="ED7D31" w:themeColor="accent2"/>
          <w:sz w:val="22"/>
          <w:szCs w:val="22"/>
        </w:rPr>
        <w:t>:</w:t>
      </w:r>
    </w:p>
    <w:p w14:paraId="1C318C4B" w14:textId="771C68E6" w:rsidR="00342F23" w:rsidRPr="00CE7B86" w:rsidRDefault="00F43EE7" w:rsidP="00B225EC">
      <w:pPr>
        <w:pStyle w:val="Paragraphedeliste"/>
        <w:numPr>
          <w:ilvl w:val="0"/>
          <w:numId w:val="31"/>
        </w:numPr>
        <w:ind w:left="1416" w:hanging="1056"/>
      </w:pPr>
      <w:r w:rsidRPr="00CE7B86">
        <w:t>Le conseiller peut v</w:t>
      </w:r>
      <w:r w:rsidR="00D226A8" w:rsidRPr="00CE7B86">
        <w:t>isualiser</w:t>
      </w:r>
      <w:r w:rsidR="00B225EC" w:rsidRPr="00CE7B86">
        <w:t xml:space="preserve">/créer/modifier </w:t>
      </w:r>
      <w:r w:rsidRPr="00CE7B86">
        <w:t>un</w:t>
      </w:r>
      <w:r w:rsidR="00B225EC" w:rsidRPr="00CE7B86">
        <w:t xml:space="preserve"> </w:t>
      </w:r>
      <w:r w:rsidR="00CE7B86" w:rsidRPr="007808BF">
        <w:rPr>
          <w:b/>
          <w:bCs/>
        </w:rPr>
        <w:t>G</w:t>
      </w:r>
      <w:r w:rsidR="001831FC" w:rsidRPr="007808BF">
        <w:rPr>
          <w:b/>
          <w:bCs/>
        </w:rPr>
        <w:t>uide</w:t>
      </w:r>
    </w:p>
    <w:p w14:paraId="306E1B3F" w14:textId="637E63F8" w:rsidR="001831FC" w:rsidRPr="00CE7B86" w:rsidRDefault="0002329D" w:rsidP="001831FC">
      <w:pPr>
        <w:pStyle w:val="Paragraphedeliste"/>
        <w:numPr>
          <w:ilvl w:val="0"/>
          <w:numId w:val="31"/>
        </w:numPr>
        <w:ind w:left="1416" w:hanging="1056"/>
      </w:pPr>
      <w:r w:rsidRPr="00CE7B86">
        <w:t>Le conseiller peut v</w:t>
      </w:r>
      <w:r w:rsidR="001831FC" w:rsidRPr="00CE7B86">
        <w:t xml:space="preserve">isualiser/créer/modifier des </w:t>
      </w:r>
      <w:r w:rsidR="00CE7B86">
        <w:t>f</w:t>
      </w:r>
      <w:r w:rsidR="001831FC" w:rsidRPr="00CE7B86">
        <w:t xml:space="preserve">orfaits voyages </w:t>
      </w:r>
      <w:proofErr w:type="spellStart"/>
      <w:r w:rsidR="001831FC" w:rsidRPr="007808BF">
        <w:rPr>
          <w:b/>
          <w:bCs/>
        </w:rPr>
        <w:t>Travel</w:t>
      </w:r>
      <w:proofErr w:type="spellEnd"/>
    </w:p>
    <w:p w14:paraId="48383C4C" w14:textId="1DD93193" w:rsidR="001831FC" w:rsidRPr="00CE7B86" w:rsidRDefault="000220CF" w:rsidP="00CE7B86">
      <w:pPr>
        <w:pStyle w:val="Paragraphedeliste"/>
        <w:numPr>
          <w:ilvl w:val="0"/>
          <w:numId w:val="31"/>
        </w:numPr>
        <w:ind w:left="1416" w:hanging="1056"/>
      </w:pPr>
      <w:r w:rsidRPr="00CE7B86">
        <w:t>L’administrateur peut visualiser/créer/modifier une</w:t>
      </w:r>
      <w:r w:rsidR="00E27B87" w:rsidRPr="00CE7B86">
        <w:t xml:space="preserve"> </w:t>
      </w:r>
      <w:r w:rsidR="00CE7B86" w:rsidRPr="00CE7B86">
        <w:t>recommandation</w:t>
      </w:r>
      <w:r w:rsidR="00E27B87" w:rsidRPr="00CE7B86">
        <w:t xml:space="preserve"> </w:t>
      </w:r>
      <w:proofErr w:type="spellStart"/>
      <w:r w:rsidR="00E27B87" w:rsidRPr="007808BF">
        <w:rPr>
          <w:b/>
          <w:bCs/>
        </w:rPr>
        <w:t>TravelRecommendation</w:t>
      </w:r>
      <w:proofErr w:type="spellEnd"/>
    </w:p>
    <w:p w14:paraId="4ED35F23" w14:textId="1DF59018" w:rsidR="00A5548A" w:rsidRPr="00CE7B86" w:rsidRDefault="00A5548A"/>
    <w:p w14:paraId="1C603C19" w14:textId="789B9E3E" w:rsidR="00A5548A" w:rsidRPr="00CE7B86" w:rsidRDefault="00A5548A" w:rsidP="00CE7B86">
      <w:pPr>
        <w:spacing w:before="200" w:after="100"/>
        <w:rPr>
          <w:b/>
          <w:bCs/>
          <w:color w:val="ED7D31" w:themeColor="accent2"/>
          <w:sz w:val="22"/>
          <w:szCs w:val="22"/>
        </w:rPr>
      </w:pPr>
      <w:r w:rsidRPr="00CE7B86">
        <w:rPr>
          <w:b/>
          <w:bCs/>
          <w:color w:val="ED7D31" w:themeColor="accent2"/>
          <w:sz w:val="22"/>
          <w:szCs w:val="22"/>
        </w:rPr>
        <w:t>Fonctionnalités à ajouter </w:t>
      </w:r>
      <w:r w:rsidR="00351DB1">
        <w:rPr>
          <w:b/>
          <w:bCs/>
          <w:color w:val="ED7D31" w:themeColor="accent2"/>
          <w:sz w:val="22"/>
          <w:szCs w:val="22"/>
        </w:rPr>
        <w:t xml:space="preserve">(modèles, vues et contrôleurs) </w:t>
      </w:r>
      <w:r w:rsidRPr="00CE7B86">
        <w:rPr>
          <w:b/>
          <w:bCs/>
          <w:color w:val="ED7D31" w:themeColor="accent2"/>
          <w:sz w:val="22"/>
          <w:szCs w:val="22"/>
        </w:rPr>
        <w:t>:</w:t>
      </w:r>
    </w:p>
    <w:p w14:paraId="1D2C5B41" w14:textId="071889D5" w:rsidR="00CC4962" w:rsidRPr="00CE7B86" w:rsidRDefault="0002329D" w:rsidP="00CC4962">
      <w:pPr>
        <w:pStyle w:val="Paragraphedeliste"/>
        <w:numPr>
          <w:ilvl w:val="0"/>
          <w:numId w:val="31"/>
        </w:numPr>
        <w:ind w:left="1416" w:hanging="1056"/>
      </w:pPr>
      <w:r w:rsidRPr="00CE7B86">
        <w:t xml:space="preserve">Le </w:t>
      </w:r>
      <w:r w:rsidR="00A01242" w:rsidRPr="00CE7B86">
        <w:t xml:space="preserve">client </w:t>
      </w:r>
      <w:r w:rsidR="00A01242" w:rsidRPr="00CE7B86">
        <w:rPr>
          <w:b/>
          <w:bCs/>
        </w:rPr>
        <w:t>Customer</w:t>
      </w:r>
      <w:r w:rsidRPr="00CE7B86">
        <w:t xml:space="preserve"> peut v</w:t>
      </w:r>
      <w:r w:rsidR="00CC4962" w:rsidRPr="00CE7B86">
        <w:t>isualiser/créer/modifier</w:t>
      </w:r>
      <w:r w:rsidR="00A01242" w:rsidRPr="00CE7B86">
        <w:t xml:space="preserve"> son </w:t>
      </w:r>
      <w:r w:rsidR="00C171EE" w:rsidRPr="00CE7B86">
        <w:t>profil (ne pas s’occuper des droits d’accès)</w:t>
      </w:r>
    </w:p>
    <w:p w14:paraId="0F6230F8" w14:textId="2B8B8230" w:rsidR="00536AE1" w:rsidRPr="00CE7B86" w:rsidRDefault="00167991" w:rsidP="00536AE1">
      <w:pPr>
        <w:pStyle w:val="Paragraphedeliste"/>
        <w:numPr>
          <w:ilvl w:val="0"/>
          <w:numId w:val="31"/>
        </w:numPr>
        <w:ind w:left="1416" w:hanging="1056"/>
      </w:pPr>
      <w:r w:rsidRPr="00CE7B86">
        <w:t xml:space="preserve">Le client peut </w:t>
      </w:r>
      <w:r w:rsidR="00367D31" w:rsidRPr="00CE7B86">
        <w:t>s’</w:t>
      </w:r>
      <w:r w:rsidR="00B83B8D" w:rsidRPr="00CE7B86">
        <w:t xml:space="preserve">inscrire/modifier son inscription à un forfait voyage </w:t>
      </w:r>
      <w:proofErr w:type="spellStart"/>
      <w:r w:rsidR="00B83B8D" w:rsidRPr="00CE7B86">
        <w:rPr>
          <w:b/>
          <w:bCs/>
        </w:rPr>
        <w:t>Travel</w:t>
      </w:r>
      <w:proofErr w:type="spellEnd"/>
    </w:p>
    <w:p w14:paraId="6C77BD63" w14:textId="285D6500" w:rsidR="001831FC" w:rsidRPr="00CE7B86" w:rsidRDefault="00955CCF" w:rsidP="00A5548A">
      <w:pPr>
        <w:pStyle w:val="Paragraphedeliste"/>
        <w:numPr>
          <w:ilvl w:val="0"/>
          <w:numId w:val="31"/>
        </w:numPr>
        <w:ind w:left="1416" w:hanging="1056"/>
      </w:pPr>
      <w:r w:rsidRPr="00CE7B86">
        <w:t xml:space="preserve">Le client peut choisir des options pour son forfait voyage </w:t>
      </w:r>
      <w:proofErr w:type="spellStart"/>
      <w:r w:rsidRPr="00CE7B86">
        <w:rPr>
          <w:b/>
          <w:bCs/>
        </w:rPr>
        <w:t>Travel</w:t>
      </w:r>
      <w:proofErr w:type="spellEnd"/>
    </w:p>
    <w:p w14:paraId="21F86899" w14:textId="7D757F5D" w:rsidR="00955CCF" w:rsidRPr="00CE7B86" w:rsidRDefault="00B00BAF" w:rsidP="00A5548A">
      <w:pPr>
        <w:pStyle w:val="Paragraphedeliste"/>
        <w:numPr>
          <w:ilvl w:val="0"/>
          <w:numId w:val="31"/>
        </w:numPr>
        <w:ind w:left="1416" w:hanging="1056"/>
      </w:pPr>
      <w:r w:rsidRPr="00CE7B86">
        <w:t>L’administrateur peut</w:t>
      </w:r>
      <w:r w:rsidR="009077A1" w:rsidRPr="00CE7B86">
        <w:t xml:space="preserve"> visualiser/créer1modifier une </w:t>
      </w:r>
      <w:r w:rsidR="009077A1" w:rsidRPr="00CE7B86">
        <w:rPr>
          <w:b/>
          <w:bCs/>
        </w:rPr>
        <w:t>option</w:t>
      </w:r>
      <w:r w:rsidR="009077A1" w:rsidRPr="00CE7B86">
        <w:t xml:space="preserve"> voyage</w:t>
      </w:r>
    </w:p>
    <w:p w14:paraId="70A59C0B" w14:textId="461427A1" w:rsidR="00A5548A" w:rsidRPr="00CE7B86" w:rsidRDefault="00A032A9">
      <w:r>
        <w:t xml:space="preserve">Référez-vous aux étapes du laboratoire de la semaine 2 si vous ne vous rappelez plus comment ajouter des classes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4686047" w14:textId="2248D0FB" w:rsidR="00A32824" w:rsidRPr="00CE7B86" w:rsidRDefault="00A32824" w:rsidP="00A32824">
      <w:pPr>
        <w:spacing w:before="0" w:after="160" w:line="259" w:lineRule="auto"/>
      </w:pPr>
    </w:p>
    <w:sectPr w:rsidR="00A32824" w:rsidRPr="00CE7B86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55E2D" w14:textId="77777777" w:rsidR="008C231A" w:rsidRDefault="008C231A" w:rsidP="000440BA">
      <w:r>
        <w:separator/>
      </w:r>
    </w:p>
  </w:endnote>
  <w:endnote w:type="continuationSeparator" w:id="0">
    <w:p w14:paraId="082FDC83" w14:textId="77777777" w:rsidR="008C231A" w:rsidRDefault="008C231A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6F6ED0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3455F5">
      <w:t xml:space="preserve"> et Vincent Duval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22F7A" w14:textId="77777777" w:rsidR="008C231A" w:rsidRDefault="008C231A" w:rsidP="000440BA">
      <w:r>
        <w:separator/>
      </w:r>
    </w:p>
  </w:footnote>
  <w:footnote w:type="continuationSeparator" w:id="0">
    <w:p w14:paraId="4449ACB4" w14:textId="77777777" w:rsidR="008C231A" w:rsidRDefault="008C231A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CD50121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455F5">
      <w:t>semaine 0</w:t>
    </w:r>
    <w:r w:rsidR="0034793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C2CCA"/>
    <w:multiLevelType w:val="hybridMultilevel"/>
    <w:tmpl w:val="04268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10DCB"/>
    <w:multiLevelType w:val="hybridMultilevel"/>
    <w:tmpl w:val="C0DAF66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71DAE"/>
    <w:multiLevelType w:val="hybridMultilevel"/>
    <w:tmpl w:val="B06EFC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66924B84"/>
    <w:multiLevelType w:val="hybridMultilevel"/>
    <w:tmpl w:val="71820C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>
      <w:startOverride w:val="1"/>
    </w:lvlOverride>
  </w:num>
  <w:num w:numId="2">
    <w:abstractNumId w:val="28"/>
  </w:num>
  <w:num w:numId="3">
    <w:abstractNumId w:val="17"/>
  </w:num>
  <w:num w:numId="4">
    <w:abstractNumId w:val="11"/>
  </w:num>
  <w:num w:numId="5">
    <w:abstractNumId w:val="3"/>
  </w:num>
  <w:num w:numId="6">
    <w:abstractNumId w:val="29"/>
  </w:num>
  <w:num w:numId="7">
    <w:abstractNumId w:val="22"/>
  </w:num>
  <w:num w:numId="8">
    <w:abstractNumId w:val="0"/>
  </w:num>
  <w:num w:numId="9">
    <w:abstractNumId w:val="14"/>
  </w:num>
  <w:num w:numId="10">
    <w:abstractNumId w:val="27"/>
  </w:num>
  <w:num w:numId="11">
    <w:abstractNumId w:val="19"/>
  </w:num>
  <w:num w:numId="12">
    <w:abstractNumId w:val="18"/>
  </w:num>
  <w:num w:numId="13">
    <w:abstractNumId w:val="2"/>
  </w:num>
  <w:num w:numId="14">
    <w:abstractNumId w:val="30"/>
  </w:num>
  <w:num w:numId="15">
    <w:abstractNumId w:val="6"/>
  </w:num>
  <w:num w:numId="16">
    <w:abstractNumId w:val="21"/>
  </w:num>
  <w:num w:numId="17">
    <w:abstractNumId w:val="5"/>
  </w:num>
  <w:num w:numId="18">
    <w:abstractNumId w:val="1"/>
  </w:num>
  <w:num w:numId="19">
    <w:abstractNumId w:val="12"/>
  </w:num>
  <w:num w:numId="20">
    <w:abstractNumId w:val="31"/>
  </w:num>
  <w:num w:numId="21">
    <w:abstractNumId w:val="15"/>
  </w:num>
  <w:num w:numId="22">
    <w:abstractNumId w:val="9"/>
  </w:num>
  <w:num w:numId="23">
    <w:abstractNumId w:val="16"/>
  </w:num>
  <w:num w:numId="24">
    <w:abstractNumId w:val="10"/>
  </w:num>
  <w:num w:numId="25">
    <w:abstractNumId w:val="13"/>
  </w:num>
  <w:num w:numId="26">
    <w:abstractNumId w:val="7"/>
  </w:num>
  <w:num w:numId="27">
    <w:abstractNumId w:val="32"/>
  </w:num>
  <w:num w:numId="28">
    <w:abstractNumId w:val="8"/>
  </w:num>
  <w:num w:numId="29">
    <w:abstractNumId w:val="23"/>
  </w:num>
  <w:num w:numId="30">
    <w:abstractNumId w:val="26"/>
  </w:num>
  <w:num w:numId="31">
    <w:abstractNumId w:val="4"/>
  </w:num>
  <w:num w:numId="32">
    <w:abstractNumId w:val="24"/>
  </w:num>
  <w:num w:numId="33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0CF"/>
    <w:rsid w:val="000223F6"/>
    <w:rsid w:val="0002329D"/>
    <w:rsid w:val="00032506"/>
    <w:rsid w:val="00033E2F"/>
    <w:rsid w:val="000359A7"/>
    <w:rsid w:val="000440BA"/>
    <w:rsid w:val="00050A7F"/>
    <w:rsid w:val="00050D72"/>
    <w:rsid w:val="00053DD8"/>
    <w:rsid w:val="00076910"/>
    <w:rsid w:val="00082260"/>
    <w:rsid w:val="000956EF"/>
    <w:rsid w:val="00097EB8"/>
    <w:rsid w:val="000A341C"/>
    <w:rsid w:val="000A3CD6"/>
    <w:rsid w:val="000A57B1"/>
    <w:rsid w:val="000A601C"/>
    <w:rsid w:val="000B0D93"/>
    <w:rsid w:val="000C1240"/>
    <w:rsid w:val="000C2C8B"/>
    <w:rsid w:val="000D0699"/>
    <w:rsid w:val="000E230D"/>
    <w:rsid w:val="000E51AA"/>
    <w:rsid w:val="000E7516"/>
    <w:rsid w:val="000F0211"/>
    <w:rsid w:val="000F4766"/>
    <w:rsid w:val="000F5112"/>
    <w:rsid w:val="001013C4"/>
    <w:rsid w:val="00111D92"/>
    <w:rsid w:val="00121ADC"/>
    <w:rsid w:val="00121F4B"/>
    <w:rsid w:val="00123228"/>
    <w:rsid w:val="001420F9"/>
    <w:rsid w:val="00156BF6"/>
    <w:rsid w:val="001643F3"/>
    <w:rsid w:val="00166867"/>
    <w:rsid w:val="00167991"/>
    <w:rsid w:val="001817CA"/>
    <w:rsid w:val="001831FC"/>
    <w:rsid w:val="00194084"/>
    <w:rsid w:val="00195EDD"/>
    <w:rsid w:val="001966B2"/>
    <w:rsid w:val="001A040D"/>
    <w:rsid w:val="001B2327"/>
    <w:rsid w:val="001B7F8B"/>
    <w:rsid w:val="001C44A3"/>
    <w:rsid w:val="001F0606"/>
    <w:rsid w:val="001F7F00"/>
    <w:rsid w:val="00203A45"/>
    <w:rsid w:val="0021269E"/>
    <w:rsid w:val="00231931"/>
    <w:rsid w:val="00234C76"/>
    <w:rsid w:val="00242827"/>
    <w:rsid w:val="002453B3"/>
    <w:rsid w:val="002460C2"/>
    <w:rsid w:val="00247D88"/>
    <w:rsid w:val="00261FA3"/>
    <w:rsid w:val="00265370"/>
    <w:rsid w:val="002809FB"/>
    <w:rsid w:val="002855F3"/>
    <w:rsid w:val="00291FF1"/>
    <w:rsid w:val="002925D9"/>
    <w:rsid w:val="00293877"/>
    <w:rsid w:val="00294538"/>
    <w:rsid w:val="00294642"/>
    <w:rsid w:val="002A01D7"/>
    <w:rsid w:val="002A3B4D"/>
    <w:rsid w:val="002B61D7"/>
    <w:rsid w:val="002C1F4E"/>
    <w:rsid w:val="002C5B90"/>
    <w:rsid w:val="002C6365"/>
    <w:rsid w:val="002E0E36"/>
    <w:rsid w:val="002E19E4"/>
    <w:rsid w:val="003044E7"/>
    <w:rsid w:val="0030497F"/>
    <w:rsid w:val="00305784"/>
    <w:rsid w:val="00307985"/>
    <w:rsid w:val="0032156B"/>
    <w:rsid w:val="0033132C"/>
    <w:rsid w:val="00332A8A"/>
    <w:rsid w:val="00341021"/>
    <w:rsid w:val="00342F23"/>
    <w:rsid w:val="003455F5"/>
    <w:rsid w:val="00347935"/>
    <w:rsid w:val="00350228"/>
    <w:rsid w:val="00351B98"/>
    <w:rsid w:val="00351DB1"/>
    <w:rsid w:val="00353326"/>
    <w:rsid w:val="00357123"/>
    <w:rsid w:val="00367D31"/>
    <w:rsid w:val="003757B3"/>
    <w:rsid w:val="00380FFD"/>
    <w:rsid w:val="00381B3A"/>
    <w:rsid w:val="003875EB"/>
    <w:rsid w:val="003950F1"/>
    <w:rsid w:val="00395FD6"/>
    <w:rsid w:val="003A1B1B"/>
    <w:rsid w:val="003A7B1C"/>
    <w:rsid w:val="003B2F05"/>
    <w:rsid w:val="003B4C01"/>
    <w:rsid w:val="003C3D36"/>
    <w:rsid w:val="003C4895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C315B"/>
    <w:rsid w:val="004F3061"/>
    <w:rsid w:val="005006AD"/>
    <w:rsid w:val="0050476C"/>
    <w:rsid w:val="00505F12"/>
    <w:rsid w:val="00506C48"/>
    <w:rsid w:val="0051310C"/>
    <w:rsid w:val="00516057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36AE1"/>
    <w:rsid w:val="005442B6"/>
    <w:rsid w:val="005471A2"/>
    <w:rsid w:val="005567F4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5FB5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3B48"/>
    <w:rsid w:val="005F50AC"/>
    <w:rsid w:val="005F7F3D"/>
    <w:rsid w:val="00601562"/>
    <w:rsid w:val="006029C8"/>
    <w:rsid w:val="00602B32"/>
    <w:rsid w:val="006063DA"/>
    <w:rsid w:val="0060665E"/>
    <w:rsid w:val="0061163D"/>
    <w:rsid w:val="00631119"/>
    <w:rsid w:val="00634824"/>
    <w:rsid w:val="00651D50"/>
    <w:rsid w:val="00672308"/>
    <w:rsid w:val="00680FCC"/>
    <w:rsid w:val="00683C10"/>
    <w:rsid w:val="006A69C2"/>
    <w:rsid w:val="006A6FD1"/>
    <w:rsid w:val="006B19D4"/>
    <w:rsid w:val="006C146D"/>
    <w:rsid w:val="006C16DA"/>
    <w:rsid w:val="006C2CB1"/>
    <w:rsid w:val="006D2C0E"/>
    <w:rsid w:val="006E4404"/>
    <w:rsid w:val="006F0627"/>
    <w:rsid w:val="006F73D9"/>
    <w:rsid w:val="00702AEC"/>
    <w:rsid w:val="0071645F"/>
    <w:rsid w:val="00723BE4"/>
    <w:rsid w:val="007244B2"/>
    <w:rsid w:val="007266C4"/>
    <w:rsid w:val="007338FB"/>
    <w:rsid w:val="00735909"/>
    <w:rsid w:val="007416EE"/>
    <w:rsid w:val="007542FE"/>
    <w:rsid w:val="00754711"/>
    <w:rsid w:val="007646AA"/>
    <w:rsid w:val="007774B3"/>
    <w:rsid w:val="007808BF"/>
    <w:rsid w:val="00791C2F"/>
    <w:rsid w:val="00793839"/>
    <w:rsid w:val="00793CFF"/>
    <w:rsid w:val="00797E5F"/>
    <w:rsid w:val="007A5116"/>
    <w:rsid w:val="007A7BBE"/>
    <w:rsid w:val="007D7941"/>
    <w:rsid w:val="007E52A8"/>
    <w:rsid w:val="007F2CDC"/>
    <w:rsid w:val="007F6215"/>
    <w:rsid w:val="007F70F2"/>
    <w:rsid w:val="00800EDB"/>
    <w:rsid w:val="00804DB3"/>
    <w:rsid w:val="00805243"/>
    <w:rsid w:val="00812EB0"/>
    <w:rsid w:val="00822DAA"/>
    <w:rsid w:val="008240B8"/>
    <w:rsid w:val="00831C8A"/>
    <w:rsid w:val="00834F25"/>
    <w:rsid w:val="008405BD"/>
    <w:rsid w:val="00841406"/>
    <w:rsid w:val="00852B2F"/>
    <w:rsid w:val="00861AF9"/>
    <w:rsid w:val="00870E95"/>
    <w:rsid w:val="00873ECD"/>
    <w:rsid w:val="00891549"/>
    <w:rsid w:val="00892A0E"/>
    <w:rsid w:val="00896A40"/>
    <w:rsid w:val="008A0455"/>
    <w:rsid w:val="008A0548"/>
    <w:rsid w:val="008A45A4"/>
    <w:rsid w:val="008A686A"/>
    <w:rsid w:val="008A7602"/>
    <w:rsid w:val="008B66F7"/>
    <w:rsid w:val="008B7FB8"/>
    <w:rsid w:val="008C12EE"/>
    <w:rsid w:val="008C231A"/>
    <w:rsid w:val="008C7B21"/>
    <w:rsid w:val="008D216A"/>
    <w:rsid w:val="008D7230"/>
    <w:rsid w:val="008E0256"/>
    <w:rsid w:val="008E2F60"/>
    <w:rsid w:val="008E73D1"/>
    <w:rsid w:val="008F2F39"/>
    <w:rsid w:val="008F41FD"/>
    <w:rsid w:val="009025CA"/>
    <w:rsid w:val="009077A1"/>
    <w:rsid w:val="00911965"/>
    <w:rsid w:val="00912DB5"/>
    <w:rsid w:val="009139F8"/>
    <w:rsid w:val="0092267B"/>
    <w:rsid w:val="00923F50"/>
    <w:rsid w:val="00924998"/>
    <w:rsid w:val="00925E82"/>
    <w:rsid w:val="0092711E"/>
    <w:rsid w:val="0093079C"/>
    <w:rsid w:val="00936634"/>
    <w:rsid w:val="00955247"/>
    <w:rsid w:val="00955CCF"/>
    <w:rsid w:val="00990245"/>
    <w:rsid w:val="00990E04"/>
    <w:rsid w:val="00991EB4"/>
    <w:rsid w:val="00993C98"/>
    <w:rsid w:val="009A4B20"/>
    <w:rsid w:val="009A5741"/>
    <w:rsid w:val="009A5D82"/>
    <w:rsid w:val="009A5F99"/>
    <w:rsid w:val="009B3DBD"/>
    <w:rsid w:val="009B6B47"/>
    <w:rsid w:val="009C7363"/>
    <w:rsid w:val="009D3BBD"/>
    <w:rsid w:val="009D47BA"/>
    <w:rsid w:val="009E264A"/>
    <w:rsid w:val="009F0835"/>
    <w:rsid w:val="009F4D8C"/>
    <w:rsid w:val="009F54E8"/>
    <w:rsid w:val="009F6C1E"/>
    <w:rsid w:val="00A01242"/>
    <w:rsid w:val="00A032A9"/>
    <w:rsid w:val="00A061C4"/>
    <w:rsid w:val="00A1256C"/>
    <w:rsid w:val="00A169D9"/>
    <w:rsid w:val="00A20DC8"/>
    <w:rsid w:val="00A31448"/>
    <w:rsid w:val="00A315D4"/>
    <w:rsid w:val="00A31E4F"/>
    <w:rsid w:val="00A32824"/>
    <w:rsid w:val="00A43665"/>
    <w:rsid w:val="00A45B80"/>
    <w:rsid w:val="00A46733"/>
    <w:rsid w:val="00A53F39"/>
    <w:rsid w:val="00A5548A"/>
    <w:rsid w:val="00A662B4"/>
    <w:rsid w:val="00A66A6C"/>
    <w:rsid w:val="00A811FF"/>
    <w:rsid w:val="00A931A6"/>
    <w:rsid w:val="00A952C2"/>
    <w:rsid w:val="00A971AE"/>
    <w:rsid w:val="00AA359A"/>
    <w:rsid w:val="00AA38C3"/>
    <w:rsid w:val="00AC0EFD"/>
    <w:rsid w:val="00AD0230"/>
    <w:rsid w:val="00AD1202"/>
    <w:rsid w:val="00AD213B"/>
    <w:rsid w:val="00AE00D6"/>
    <w:rsid w:val="00AE2CBF"/>
    <w:rsid w:val="00AF064C"/>
    <w:rsid w:val="00AF124F"/>
    <w:rsid w:val="00AF20AE"/>
    <w:rsid w:val="00B009A5"/>
    <w:rsid w:val="00B00BAF"/>
    <w:rsid w:val="00B068FE"/>
    <w:rsid w:val="00B07BAA"/>
    <w:rsid w:val="00B07CC6"/>
    <w:rsid w:val="00B1415A"/>
    <w:rsid w:val="00B1520E"/>
    <w:rsid w:val="00B225EC"/>
    <w:rsid w:val="00B26A20"/>
    <w:rsid w:val="00B363C1"/>
    <w:rsid w:val="00B36ED9"/>
    <w:rsid w:val="00B43887"/>
    <w:rsid w:val="00B51B0C"/>
    <w:rsid w:val="00B52024"/>
    <w:rsid w:val="00B549AA"/>
    <w:rsid w:val="00B632B4"/>
    <w:rsid w:val="00B7171D"/>
    <w:rsid w:val="00B72F87"/>
    <w:rsid w:val="00B80B7E"/>
    <w:rsid w:val="00B83B8D"/>
    <w:rsid w:val="00B84D75"/>
    <w:rsid w:val="00B94BA5"/>
    <w:rsid w:val="00BA006A"/>
    <w:rsid w:val="00BA19E3"/>
    <w:rsid w:val="00BA50C0"/>
    <w:rsid w:val="00BA5A8C"/>
    <w:rsid w:val="00BB01C5"/>
    <w:rsid w:val="00BB02A6"/>
    <w:rsid w:val="00BB1429"/>
    <w:rsid w:val="00BB65F3"/>
    <w:rsid w:val="00BC15CA"/>
    <w:rsid w:val="00BC3D58"/>
    <w:rsid w:val="00BC5559"/>
    <w:rsid w:val="00BD13D6"/>
    <w:rsid w:val="00BE369A"/>
    <w:rsid w:val="00BE6EBB"/>
    <w:rsid w:val="00BF2096"/>
    <w:rsid w:val="00BF248C"/>
    <w:rsid w:val="00BF41F0"/>
    <w:rsid w:val="00BF77A1"/>
    <w:rsid w:val="00C0263C"/>
    <w:rsid w:val="00C10AC5"/>
    <w:rsid w:val="00C12F0B"/>
    <w:rsid w:val="00C12F92"/>
    <w:rsid w:val="00C14309"/>
    <w:rsid w:val="00C165CA"/>
    <w:rsid w:val="00C171EE"/>
    <w:rsid w:val="00C17FA3"/>
    <w:rsid w:val="00C21E66"/>
    <w:rsid w:val="00C34BE2"/>
    <w:rsid w:val="00C64E0C"/>
    <w:rsid w:val="00C659FD"/>
    <w:rsid w:val="00C707EB"/>
    <w:rsid w:val="00C70847"/>
    <w:rsid w:val="00C71164"/>
    <w:rsid w:val="00C71FED"/>
    <w:rsid w:val="00C727ED"/>
    <w:rsid w:val="00C75704"/>
    <w:rsid w:val="00C75FEC"/>
    <w:rsid w:val="00C82359"/>
    <w:rsid w:val="00C83402"/>
    <w:rsid w:val="00C908B8"/>
    <w:rsid w:val="00C925AF"/>
    <w:rsid w:val="00CA1A67"/>
    <w:rsid w:val="00CB1CC2"/>
    <w:rsid w:val="00CB26D6"/>
    <w:rsid w:val="00CC0720"/>
    <w:rsid w:val="00CC4962"/>
    <w:rsid w:val="00CD3631"/>
    <w:rsid w:val="00CD3A68"/>
    <w:rsid w:val="00CD4930"/>
    <w:rsid w:val="00CD5BA3"/>
    <w:rsid w:val="00CE7B86"/>
    <w:rsid w:val="00CF1F2F"/>
    <w:rsid w:val="00CF703A"/>
    <w:rsid w:val="00D0421D"/>
    <w:rsid w:val="00D06782"/>
    <w:rsid w:val="00D11500"/>
    <w:rsid w:val="00D14313"/>
    <w:rsid w:val="00D226A8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B0350"/>
    <w:rsid w:val="00DB0490"/>
    <w:rsid w:val="00DB07A9"/>
    <w:rsid w:val="00DB0EFE"/>
    <w:rsid w:val="00DB5D20"/>
    <w:rsid w:val="00DB6A32"/>
    <w:rsid w:val="00DC1FF9"/>
    <w:rsid w:val="00DC3251"/>
    <w:rsid w:val="00DC3FF0"/>
    <w:rsid w:val="00DD1303"/>
    <w:rsid w:val="00DD2D50"/>
    <w:rsid w:val="00DE77AA"/>
    <w:rsid w:val="00DF1AB4"/>
    <w:rsid w:val="00DF716D"/>
    <w:rsid w:val="00E27ADD"/>
    <w:rsid w:val="00E27B87"/>
    <w:rsid w:val="00E37767"/>
    <w:rsid w:val="00E45171"/>
    <w:rsid w:val="00E64393"/>
    <w:rsid w:val="00E65DD5"/>
    <w:rsid w:val="00E67115"/>
    <w:rsid w:val="00E70EB5"/>
    <w:rsid w:val="00E80CEB"/>
    <w:rsid w:val="00E86EC0"/>
    <w:rsid w:val="00E95958"/>
    <w:rsid w:val="00EB4D23"/>
    <w:rsid w:val="00EC0771"/>
    <w:rsid w:val="00EC0A62"/>
    <w:rsid w:val="00EC3C43"/>
    <w:rsid w:val="00ED0E67"/>
    <w:rsid w:val="00ED58FD"/>
    <w:rsid w:val="00EE6B6E"/>
    <w:rsid w:val="00EE722B"/>
    <w:rsid w:val="00EE7329"/>
    <w:rsid w:val="00EF0745"/>
    <w:rsid w:val="00EF5C1B"/>
    <w:rsid w:val="00F02105"/>
    <w:rsid w:val="00F12D95"/>
    <w:rsid w:val="00F23A0A"/>
    <w:rsid w:val="00F27CE1"/>
    <w:rsid w:val="00F41478"/>
    <w:rsid w:val="00F43EE7"/>
    <w:rsid w:val="00F46218"/>
    <w:rsid w:val="00F46B6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A48D9"/>
    <w:rsid w:val="00FB371F"/>
    <w:rsid w:val="00FB77DE"/>
    <w:rsid w:val="00FC5D6F"/>
    <w:rsid w:val="00FD286C"/>
    <w:rsid w:val="00FD6BC1"/>
    <w:rsid w:val="00FD7235"/>
    <w:rsid w:val="00FE629C"/>
    <w:rsid w:val="00FE644F"/>
    <w:rsid w:val="00FE7CBE"/>
    <w:rsid w:val="00FF2E12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valerieturgeon/A21_5W5_Laboratoires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1085</TotalTime>
  <Pages>2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patrice blanchette</cp:lastModifiedBy>
  <cp:revision>455</cp:revision>
  <dcterms:created xsi:type="dcterms:W3CDTF">2021-08-23T21:44:00Z</dcterms:created>
  <dcterms:modified xsi:type="dcterms:W3CDTF">2021-12-16T00:51:00Z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